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714"/>
        <w:gridCol w:w="2130"/>
        <w:gridCol w:w="41"/>
        <w:gridCol w:w="3433"/>
        <w:gridCol w:w="2258"/>
      </w:tblGrid>
      <w:tr w:rsidR="00971E9D" w:rsidRPr="0021599F" w:rsidTr="00D075CA">
        <w:trPr>
          <w:trHeight w:hRule="exact" w:val="288"/>
          <w:tblHeader/>
        </w:trPr>
        <w:tc>
          <w:tcPr>
            <w:tcW w:w="9576" w:type="dxa"/>
            <w:gridSpan w:val="5"/>
            <w:vAlign w:val="bottom"/>
          </w:tcPr>
          <w:p w:rsidR="00971E9D" w:rsidRPr="001F24DC" w:rsidRDefault="00D075CA" w:rsidP="00D075CA">
            <w:pPr>
              <w:pStyle w:val="ContactInfo"/>
            </w:pPr>
            <w:r>
              <w:t>0405-268-210, hengcheng.zhang@gmail.com</w:t>
            </w:r>
          </w:p>
        </w:tc>
      </w:tr>
      <w:tr w:rsidR="00971E9D" w:rsidRPr="00DC1DF3" w:rsidTr="00D075CA">
        <w:trPr>
          <w:trHeight w:hRule="exact" w:val="720"/>
          <w:tblHeader/>
        </w:trPr>
        <w:tc>
          <w:tcPr>
            <w:tcW w:w="9576" w:type="dxa"/>
            <w:gridSpan w:val="5"/>
            <w:tcBorders>
              <w:bottom w:val="single" w:sz="4" w:space="0" w:color="auto"/>
            </w:tcBorders>
            <w:vAlign w:val="bottom"/>
          </w:tcPr>
          <w:p w:rsidR="00971E9D" w:rsidRPr="003126B2" w:rsidRDefault="00D075CA" w:rsidP="00D075CA">
            <w:pPr>
              <w:pStyle w:val="YourName"/>
            </w:pPr>
            <w:proofErr w:type="spellStart"/>
            <w:r>
              <w:t>Hengcheng</w:t>
            </w:r>
            <w:proofErr w:type="spellEnd"/>
            <w:r>
              <w:t xml:space="preserve"> Zhang</w:t>
            </w:r>
          </w:p>
        </w:tc>
      </w:tr>
      <w:tr w:rsidR="00971E9D" w:rsidTr="00D075CA">
        <w:tc>
          <w:tcPr>
            <w:tcW w:w="1714" w:type="dxa"/>
            <w:tcBorders>
              <w:top w:val="single" w:sz="4" w:space="0" w:color="auto"/>
            </w:tcBorders>
            <w:vAlign w:val="bottom"/>
          </w:tcPr>
          <w:p w:rsidR="00971E9D" w:rsidRPr="001F24DC" w:rsidRDefault="00971E9D" w:rsidP="00971E9D">
            <w:pPr>
              <w:pStyle w:val="Heading1"/>
            </w:pPr>
            <w:r w:rsidRPr="001F24DC">
              <w:t>Objective</w:t>
            </w:r>
          </w:p>
        </w:tc>
        <w:sdt>
          <w:sdtPr>
            <w:alias w:val="Objective"/>
            <w:tag w:val="Objective"/>
            <w:id w:val="339235028"/>
            <w:placeholder>
              <w:docPart w:val="786A821B93DA4B6DB0273DAC6EC7D144"/>
            </w:placeholder>
            <w:temporary/>
            <w:showingPlcHdr/>
          </w:sdtPr>
          <w:sdtEndPr/>
          <w:sdtContent>
            <w:tc>
              <w:tcPr>
                <w:tcW w:w="7862" w:type="dxa"/>
                <w:gridSpan w:val="4"/>
                <w:tcBorders>
                  <w:top w:val="single" w:sz="4" w:space="0" w:color="auto"/>
                </w:tcBorders>
                <w:vAlign w:val="bottom"/>
              </w:tcPr>
              <w:p w:rsidR="00971E9D" w:rsidRPr="0070617C" w:rsidRDefault="002F3CDD" w:rsidP="002F3CDD">
                <w:r>
                  <w:t>[Briefly describe your career goal or ideal job]</w:t>
                </w:r>
              </w:p>
            </w:tc>
          </w:sdtContent>
        </w:sdt>
      </w:tr>
      <w:tr w:rsidR="00B7604F" w:rsidTr="00D075CA">
        <w:trPr>
          <w:trHeight w:val="463"/>
        </w:trPr>
        <w:tc>
          <w:tcPr>
            <w:tcW w:w="1714" w:type="dxa"/>
            <w:vAlign w:val="bottom"/>
          </w:tcPr>
          <w:p w:rsidR="00B7604F" w:rsidRPr="0070617C" w:rsidRDefault="00B7604F" w:rsidP="00971E9D">
            <w:pPr>
              <w:pStyle w:val="Heading1"/>
            </w:pPr>
            <w:r w:rsidRPr="0070617C">
              <w:t>Experience</w:t>
            </w:r>
          </w:p>
        </w:tc>
        <w:tc>
          <w:tcPr>
            <w:tcW w:w="2171" w:type="dxa"/>
            <w:gridSpan w:val="2"/>
            <w:vAlign w:val="bottom"/>
          </w:tcPr>
          <w:p w:rsidR="00B7604F" w:rsidRPr="0070617C" w:rsidRDefault="00D075CA" w:rsidP="00D075CA">
            <w:r>
              <w:t>2010-2016</w:t>
            </w:r>
          </w:p>
        </w:tc>
        <w:tc>
          <w:tcPr>
            <w:tcW w:w="3433" w:type="dxa"/>
            <w:vAlign w:val="bottom"/>
          </w:tcPr>
          <w:p w:rsidR="00B7604F" w:rsidRPr="0070617C" w:rsidRDefault="00D075CA" w:rsidP="00D075CA">
            <w:r>
              <w:t>CGNPC</w:t>
            </w:r>
          </w:p>
        </w:tc>
        <w:tc>
          <w:tcPr>
            <w:tcW w:w="2258" w:type="dxa"/>
            <w:vAlign w:val="bottom"/>
          </w:tcPr>
          <w:p w:rsidR="00B7604F" w:rsidRPr="0070617C" w:rsidRDefault="00D075CA" w:rsidP="00D075CA">
            <w:r>
              <w:t>Shenzhen, China</w:t>
            </w:r>
          </w:p>
        </w:tc>
      </w:tr>
      <w:tr w:rsidR="00B7604F" w:rsidTr="00D075CA">
        <w:trPr>
          <w:trHeight w:val="1149"/>
        </w:trPr>
        <w:tc>
          <w:tcPr>
            <w:tcW w:w="1714" w:type="dxa"/>
            <w:vAlign w:val="bottom"/>
          </w:tcPr>
          <w:p w:rsidR="00B7604F" w:rsidRPr="0070617C" w:rsidRDefault="00B7604F" w:rsidP="00971E9D">
            <w:pPr>
              <w:pStyle w:val="Heading1"/>
            </w:pPr>
          </w:p>
        </w:tc>
        <w:tc>
          <w:tcPr>
            <w:tcW w:w="7862" w:type="dxa"/>
            <w:gridSpan w:val="4"/>
            <w:vAlign w:val="bottom"/>
          </w:tcPr>
          <w:p w:rsidR="00B7604F" w:rsidRDefault="00D075CA" w:rsidP="002802E5">
            <w:pPr>
              <w:pStyle w:val="Heading2"/>
            </w:pPr>
            <w:r>
              <w:t>Performance test engineer in nuclear power station</w:t>
            </w:r>
          </w:p>
          <w:p w:rsidR="00B7604F" w:rsidRPr="0070617C" w:rsidRDefault="00D075CA" w:rsidP="00971E9D">
            <w:pPr>
              <w:pStyle w:val="BulletedList"/>
              <w:numPr>
                <w:ilvl w:val="0"/>
                <w:numId w:val="1"/>
              </w:numPr>
            </w:pPr>
            <w:r>
              <w:t>Vibration test and diagnosis</w:t>
            </w:r>
          </w:p>
          <w:p w:rsidR="002F3CDD" w:rsidRDefault="00D075CA" w:rsidP="002F3CDD">
            <w:pPr>
              <w:pStyle w:val="BulletedList"/>
              <w:numPr>
                <w:ilvl w:val="0"/>
                <w:numId w:val="1"/>
              </w:numPr>
            </w:pPr>
            <w:r>
              <w:t xml:space="preserve">Performance test of turbine generator/condenser/pump </w:t>
            </w:r>
            <w:r w:rsidR="00C071CF">
              <w:t>etc.</w:t>
            </w:r>
          </w:p>
          <w:p w:rsidR="00B7604F" w:rsidRDefault="00D075CA" w:rsidP="00D075CA">
            <w:pPr>
              <w:pStyle w:val="BulletedList"/>
              <w:numPr>
                <w:ilvl w:val="0"/>
                <w:numId w:val="1"/>
              </w:numPr>
            </w:pPr>
            <w:r>
              <w:t>Containment leakage test</w:t>
            </w:r>
          </w:p>
        </w:tc>
      </w:tr>
      <w:tr w:rsidR="00B7604F" w:rsidTr="00D075CA">
        <w:trPr>
          <w:trHeight w:val="462"/>
        </w:trPr>
        <w:tc>
          <w:tcPr>
            <w:tcW w:w="1714" w:type="dxa"/>
            <w:vAlign w:val="bottom"/>
          </w:tcPr>
          <w:p w:rsidR="00B7604F" w:rsidRPr="003126B2" w:rsidRDefault="00B7604F" w:rsidP="00971E9D">
            <w:pPr>
              <w:pStyle w:val="Heading1"/>
            </w:pPr>
            <w:r w:rsidRPr="003126B2">
              <w:t>Education</w:t>
            </w:r>
          </w:p>
        </w:tc>
        <w:tc>
          <w:tcPr>
            <w:tcW w:w="2130" w:type="dxa"/>
            <w:vAlign w:val="bottom"/>
          </w:tcPr>
          <w:p w:rsidR="00B7604F" w:rsidRPr="0070617C" w:rsidRDefault="00D075CA" w:rsidP="00D075CA">
            <w:r>
              <w:t>2006-2010</w:t>
            </w:r>
          </w:p>
        </w:tc>
        <w:tc>
          <w:tcPr>
            <w:tcW w:w="3474" w:type="dxa"/>
            <w:gridSpan w:val="2"/>
            <w:vAlign w:val="bottom"/>
          </w:tcPr>
          <w:p w:rsidR="00B7604F" w:rsidRPr="0070617C" w:rsidRDefault="00D075CA" w:rsidP="00D075CA">
            <w:r>
              <w:t>Jilin University</w:t>
            </w:r>
          </w:p>
        </w:tc>
        <w:tc>
          <w:tcPr>
            <w:tcW w:w="2258" w:type="dxa"/>
            <w:vAlign w:val="bottom"/>
          </w:tcPr>
          <w:p w:rsidR="00B7604F" w:rsidRPr="00ED7C6A" w:rsidRDefault="00C071CF" w:rsidP="00D075CA">
            <w:r>
              <w:t>Changchun, China</w:t>
            </w:r>
          </w:p>
        </w:tc>
      </w:tr>
      <w:tr w:rsidR="00B7604F" w:rsidTr="00D075CA">
        <w:trPr>
          <w:trHeight w:val="568"/>
        </w:trPr>
        <w:tc>
          <w:tcPr>
            <w:tcW w:w="1714" w:type="dxa"/>
            <w:vAlign w:val="bottom"/>
          </w:tcPr>
          <w:p w:rsidR="00B7604F" w:rsidRPr="003126B2" w:rsidRDefault="00B7604F" w:rsidP="00C071CF">
            <w:pPr>
              <w:pStyle w:val="Heading1"/>
              <w:jc w:val="left"/>
            </w:pPr>
          </w:p>
        </w:tc>
        <w:tc>
          <w:tcPr>
            <w:tcW w:w="7862" w:type="dxa"/>
            <w:gridSpan w:val="4"/>
            <w:vAlign w:val="bottom"/>
          </w:tcPr>
          <w:p w:rsidR="00B7604F" w:rsidRPr="0070617C" w:rsidRDefault="00D075CA" w:rsidP="006049F3">
            <w:pPr>
              <w:pStyle w:val="Heading2"/>
            </w:pPr>
            <w:r>
              <w:t xml:space="preserve">Bachelor’s degree of Mechanical </w:t>
            </w:r>
            <w:r w:rsidR="00C071CF">
              <w:t>Engineering</w:t>
            </w:r>
          </w:p>
          <w:p w:rsidR="00B7604F" w:rsidRDefault="00D075CA" w:rsidP="00D075CA">
            <w:pPr>
              <w:pStyle w:val="BulletedList"/>
              <w:numPr>
                <w:ilvl w:val="0"/>
                <w:numId w:val="1"/>
              </w:numPr>
            </w:pPr>
            <w:r>
              <w:t>GPA:3.6</w:t>
            </w:r>
          </w:p>
          <w:p w:rsidR="00C071CF" w:rsidRPr="00C071CF" w:rsidRDefault="00D075CA" w:rsidP="00C071CF">
            <w:pPr>
              <w:pStyle w:val="BulletedList"/>
              <w:numPr>
                <w:ilvl w:val="0"/>
                <w:numId w:val="1"/>
              </w:numPr>
            </w:pPr>
            <w:r>
              <w:t>Won first class scholarship for several times</w:t>
            </w:r>
          </w:p>
        </w:tc>
      </w:tr>
      <w:tr w:rsidR="00971E9D" w:rsidTr="00D075CA">
        <w:tc>
          <w:tcPr>
            <w:tcW w:w="1714" w:type="dxa"/>
            <w:vAlign w:val="bottom"/>
          </w:tcPr>
          <w:p w:rsidR="00971E9D" w:rsidRDefault="00C071CF" w:rsidP="00C071CF">
            <w:pPr>
              <w:pStyle w:val="Heading1"/>
              <w:jc w:val="left"/>
            </w:pPr>
            <w:r>
              <w:t>Taken Course</w:t>
            </w:r>
          </w:p>
          <w:p w:rsidR="00D17F35" w:rsidRDefault="00D17F35" w:rsidP="00D17F35"/>
          <w:p w:rsidR="00D17F35" w:rsidRDefault="00D17F35" w:rsidP="00D17F35"/>
          <w:p w:rsidR="00D17F35" w:rsidRDefault="00D17F35" w:rsidP="00D17F35"/>
          <w:p w:rsidR="00D17F35" w:rsidRDefault="00D17F35" w:rsidP="00D17F35"/>
          <w:p w:rsidR="00D17F35" w:rsidRDefault="00D17F35" w:rsidP="00D17F35"/>
          <w:p w:rsidR="00D17F35" w:rsidRDefault="00D17F35" w:rsidP="00D17F35"/>
          <w:p w:rsidR="00D17F35" w:rsidRPr="00D17F35" w:rsidRDefault="00D17F35" w:rsidP="00D17F35"/>
          <w:p w:rsidR="00D17F35" w:rsidRDefault="00D17F35" w:rsidP="00D17F35"/>
          <w:p w:rsidR="00D17F35" w:rsidRDefault="00D17F35" w:rsidP="00D17F35"/>
          <w:p w:rsidR="00D17F35" w:rsidRDefault="00D17F35" w:rsidP="00D17F35"/>
          <w:p w:rsidR="00D17F35" w:rsidRPr="00D17F35" w:rsidRDefault="00D17F35" w:rsidP="00D17F35"/>
        </w:tc>
        <w:tc>
          <w:tcPr>
            <w:tcW w:w="7862" w:type="dxa"/>
            <w:gridSpan w:val="4"/>
            <w:vAlign w:val="bottom"/>
          </w:tcPr>
          <w:p w:rsidR="00C071CF" w:rsidRDefault="00C071CF" w:rsidP="00C071CF">
            <w:r>
              <w:t>Term 1</w:t>
            </w:r>
          </w:p>
          <w:p w:rsidR="00971E9D" w:rsidRDefault="00C071CF" w:rsidP="00C071CF">
            <w:r>
              <w:t xml:space="preserve">    MECH 4100 Mechanical Design 2                        HD</w:t>
            </w:r>
          </w:p>
          <w:p w:rsidR="00C071CF" w:rsidRDefault="00C071CF" w:rsidP="00C071CF">
            <w:r>
              <w:t xml:space="preserve">    MECH 4320 Engineering Mechanics 3                 HD</w:t>
            </w:r>
          </w:p>
          <w:p w:rsidR="00C071CF" w:rsidRDefault="00C071CF" w:rsidP="00C071CF">
            <w:r>
              <w:t xml:space="preserve">    MECH 4620 Computational Fluid Dynamics        D</w:t>
            </w:r>
          </w:p>
          <w:p w:rsidR="00C071CF" w:rsidRDefault="00C071CF" w:rsidP="00C071CF">
            <w:r>
              <w:t xml:space="preserve">    MMAN 4400 Engineering management               CR</w:t>
            </w:r>
          </w:p>
          <w:p w:rsidR="00C071CF" w:rsidRDefault="00C071CF" w:rsidP="00C071CF">
            <w:r>
              <w:t xml:space="preserve">    Term WAM: 80.5</w:t>
            </w:r>
          </w:p>
          <w:p w:rsidR="00C071CF" w:rsidRDefault="00C071CF" w:rsidP="00C071CF">
            <w:r>
              <w:t>Term 2:</w:t>
            </w:r>
          </w:p>
          <w:p w:rsidR="00C071CF" w:rsidRDefault="00C071CF" w:rsidP="00C071CF">
            <w:r>
              <w:t xml:space="preserve">    MECH 4305 F&amp;A Vibration</w:t>
            </w:r>
          </w:p>
          <w:p w:rsidR="00C071CF" w:rsidRDefault="00C071CF" w:rsidP="00C071CF">
            <w:r>
              <w:t xml:space="preserve">    MECH 9325 Acoustics and Noise</w:t>
            </w:r>
          </w:p>
          <w:p w:rsidR="00C071CF" w:rsidRDefault="00C071CF" w:rsidP="00C071CF">
            <w:r>
              <w:t xml:space="preserve">    MECH 9761 Automobile Engine Technology</w:t>
            </w:r>
          </w:p>
          <w:p w:rsidR="00C071CF" w:rsidRDefault="00C071CF" w:rsidP="00C071CF">
            <w:r>
              <w:t xml:space="preserve">    MMAN 4410 Finite Element Methods</w:t>
            </w:r>
          </w:p>
          <w:p w:rsidR="00D17F35" w:rsidRPr="00F2337B" w:rsidRDefault="00D17F35" w:rsidP="00C071CF"/>
        </w:tc>
      </w:tr>
      <w:tr w:rsidR="00971E9D" w:rsidRPr="007A5F3F" w:rsidTr="00D075CA">
        <w:tc>
          <w:tcPr>
            <w:tcW w:w="1714" w:type="dxa"/>
            <w:vAlign w:val="bottom"/>
          </w:tcPr>
          <w:p w:rsidR="00971E9D" w:rsidRDefault="00D17F35" w:rsidP="00D17F35">
            <w:pPr>
              <w:pStyle w:val="Heading1"/>
              <w:jc w:val="left"/>
            </w:pPr>
            <w:r>
              <w:t xml:space="preserve">    Other </w:t>
            </w:r>
            <w:r w:rsidR="00C071CF">
              <w:t>Interests</w:t>
            </w:r>
          </w:p>
          <w:p w:rsidR="00D17F35" w:rsidRPr="00D17F35" w:rsidRDefault="00D17F35" w:rsidP="00D17F35"/>
        </w:tc>
        <w:tc>
          <w:tcPr>
            <w:tcW w:w="7862" w:type="dxa"/>
            <w:gridSpan w:val="4"/>
            <w:vAlign w:val="bottom"/>
          </w:tcPr>
          <w:p w:rsidR="00971E9D" w:rsidRDefault="00D17F35" w:rsidP="002F3CDD">
            <w:r>
              <w:t>Familiar with C, Python and Objective C/Swift</w:t>
            </w:r>
          </w:p>
          <w:p w:rsidR="00D17F35" w:rsidRDefault="00D17F35" w:rsidP="002F3CDD">
            <w:r>
              <w:t>Familiar with signal processing</w:t>
            </w:r>
          </w:p>
          <w:p w:rsidR="00D17F35" w:rsidRPr="0070617C" w:rsidRDefault="00D17F35" w:rsidP="002F3CDD">
            <w:r>
              <w:t>Good operational ability</w:t>
            </w:r>
            <w:bookmarkStart w:id="0" w:name="_GoBack"/>
            <w:bookmarkEnd w:id="0"/>
          </w:p>
        </w:tc>
      </w:tr>
    </w:tbl>
    <w:p w:rsidR="002F3CDD" w:rsidRDefault="002F3CDD" w:rsidP="00AB451F"/>
    <w:sectPr w:rsidR="002F3CDD" w:rsidSect="0032146F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E6C82"/>
    <w:multiLevelType w:val="multilevel"/>
    <w:tmpl w:val="F192F6F0"/>
    <w:lvl w:ilvl="0">
      <w:start w:val="1"/>
      <w:numFmt w:val="decimal"/>
      <w:pStyle w:val="Bullete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29244B1"/>
    <w:multiLevelType w:val="hybridMultilevel"/>
    <w:tmpl w:val="14AA0F80"/>
    <w:lvl w:ilvl="0" w:tplc="099AAF00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5CA"/>
    <w:rsid w:val="001014A0"/>
    <w:rsid w:val="002045A9"/>
    <w:rsid w:val="002802E5"/>
    <w:rsid w:val="002B0060"/>
    <w:rsid w:val="002F3CDD"/>
    <w:rsid w:val="0032146F"/>
    <w:rsid w:val="00355FE3"/>
    <w:rsid w:val="00365AEA"/>
    <w:rsid w:val="004467E5"/>
    <w:rsid w:val="00536728"/>
    <w:rsid w:val="006049F3"/>
    <w:rsid w:val="00727993"/>
    <w:rsid w:val="007C7FA3"/>
    <w:rsid w:val="00856E17"/>
    <w:rsid w:val="00971E9D"/>
    <w:rsid w:val="00AB451F"/>
    <w:rsid w:val="00AD63E4"/>
    <w:rsid w:val="00B5218C"/>
    <w:rsid w:val="00B7604F"/>
    <w:rsid w:val="00BB2FAB"/>
    <w:rsid w:val="00C071CF"/>
    <w:rsid w:val="00C5369F"/>
    <w:rsid w:val="00C60FC3"/>
    <w:rsid w:val="00C8736B"/>
    <w:rsid w:val="00C9398F"/>
    <w:rsid w:val="00CB0299"/>
    <w:rsid w:val="00D075CA"/>
    <w:rsid w:val="00D17F35"/>
    <w:rsid w:val="00D73271"/>
    <w:rsid w:val="00E86DD2"/>
    <w:rsid w:val="00E87282"/>
    <w:rsid w:val="00ED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146F"/>
    <w:pPr>
      <w:spacing w:after="60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qFormat/>
    <w:rsid w:val="002F3CDD"/>
    <w:pPr>
      <w:spacing w:before="240"/>
      <w:jc w:val="right"/>
      <w:outlineLvl w:val="0"/>
    </w:pPr>
    <w:rPr>
      <w:rFonts w:asciiTheme="majorHAnsi" w:hAnsiTheme="majorHAnsi"/>
      <w:b/>
      <w:spacing w:val="10"/>
      <w:sz w:val="24"/>
      <w:szCs w:val="24"/>
    </w:rPr>
  </w:style>
  <w:style w:type="paragraph" w:styleId="Heading2">
    <w:name w:val="heading 2"/>
    <w:basedOn w:val="Normal"/>
    <w:next w:val="Normal"/>
    <w:qFormat/>
    <w:rsid w:val="002F3CDD"/>
    <w:pPr>
      <w:spacing w:before="60" w:line="220" w:lineRule="atLeast"/>
      <w:outlineLvl w:val="1"/>
    </w:pPr>
    <w:rPr>
      <w:rFonts w:asciiTheme="majorHAnsi" w:hAnsiTheme="majorHAnsi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32146F"/>
    <w:pPr>
      <w:spacing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next w:val="Normal"/>
    <w:qFormat/>
    <w:rsid w:val="002F3CDD"/>
    <w:pPr>
      <w:jc w:val="right"/>
    </w:pPr>
    <w:rPr>
      <w:rFonts w:cs="Arial"/>
      <w:sz w:val="18"/>
      <w:szCs w:val="18"/>
    </w:rPr>
  </w:style>
  <w:style w:type="paragraph" w:customStyle="1" w:styleId="YourName">
    <w:name w:val="Your Name"/>
    <w:basedOn w:val="Normal"/>
    <w:qFormat/>
    <w:rsid w:val="00B7604F"/>
    <w:pPr>
      <w:spacing w:before="200" w:after="40" w:line="220" w:lineRule="atLeast"/>
    </w:pPr>
    <w:rPr>
      <w:rFonts w:asciiTheme="majorHAnsi" w:hAnsiTheme="majorHAnsi"/>
      <w:b/>
      <w:spacing w:val="10"/>
      <w:sz w:val="48"/>
      <w:szCs w:val="48"/>
    </w:rPr>
  </w:style>
  <w:style w:type="character" w:customStyle="1" w:styleId="BalloonTextChar">
    <w:name w:val="Balloon Text Char"/>
    <w:basedOn w:val="DefaultParagraphFont"/>
    <w:link w:val="BalloonText"/>
    <w:semiHidden/>
    <w:rsid w:val="0032146F"/>
    <w:rPr>
      <w:rFonts w:ascii="Tahoma" w:hAnsi="Tahoma" w:cs="Tahoma"/>
      <w:sz w:val="16"/>
      <w:szCs w:val="16"/>
    </w:rPr>
  </w:style>
  <w:style w:type="paragraph" w:customStyle="1" w:styleId="BulletedList">
    <w:name w:val="Bulleted List"/>
    <w:basedOn w:val="Normal"/>
    <w:next w:val="Normal"/>
    <w:unhideWhenUsed/>
    <w:qFormat/>
    <w:rsid w:val="0032146F"/>
    <w:pPr>
      <w:numPr>
        <w:numId w:val="2"/>
      </w:numPr>
    </w:pPr>
    <w:rPr>
      <w:spacing w:val="-5"/>
    </w:rPr>
  </w:style>
  <w:style w:type="character" w:styleId="PlaceholderText">
    <w:name w:val="Placeholder Text"/>
    <w:basedOn w:val="DefaultParagraphFont"/>
    <w:uiPriority w:val="99"/>
    <w:semiHidden/>
    <w:rsid w:val="002F3CD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146F"/>
    <w:pPr>
      <w:spacing w:after="60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qFormat/>
    <w:rsid w:val="002F3CDD"/>
    <w:pPr>
      <w:spacing w:before="240"/>
      <w:jc w:val="right"/>
      <w:outlineLvl w:val="0"/>
    </w:pPr>
    <w:rPr>
      <w:rFonts w:asciiTheme="majorHAnsi" w:hAnsiTheme="majorHAnsi"/>
      <w:b/>
      <w:spacing w:val="10"/>
      <w:sz w:val="24"/>
      <w:szCs w:val="24"/>
    </w:rPr>
  </w:style>
  <w:style w:type="paragraph" w:styleId="Heading2">
    <w:name w:val="heading 2"/>
    <w:basedOn w:val="Normal"/>
    <w:next w:val="Normal"/>
    <w:qFormat/>
    <w:rsid w:val="002F3CDD"/>
    <w:pPr>
      <w:spacing w:before="60" w:line="220" w:lineRule="atLeast"/>
      <w:outlineLvl w:val="1"/>
    </w:pPr>
    <w:rPr>
      <w:rFonts w:asciiTheme="majorHAnsi" w:hAnsiTheme="majorHAnsi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32146F"/>
    <w:pPr>
      <w:spacing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next w:val="Normal"/>
    <w:qFormat/>
    <w:rsid w:val="002F3CDD"/>
    <w:pPr>
      <w:jc w:val="right"/>
    </w:pPr>
    <w:rPr>
      <w:rFonts w:cs="Arial"/>
      <w:sz w:val="18"/>
      <w:szCs w:val="18"/>
    </w:rPr>
  </w:style>
  <w:style w:type="paragraph" w:customStyle="1" w:styleId="YourName">
    <w:name w:val="Your Name"/>
    <w:basedOn w:val="Normal"/>
    <w:qFormat/>
    <w:rsid w:val="00B7604F"/>
    <w:pPr>
      <w:spacing w:before="200" w:after="40" w:line="220" w:lineRule="atLeast"/>
    </w:pPr>
    <w:rPr>
      <w:rFonts w:asciiTheme="majorHAnsi" w:hAnsiTheme="majorHAnsi"/>
      <w:b/>
      <w:spacing w:val="10"/>
      <w:sz w:val="48"/>
      <w:szCs w:val="48"/>
    </w:rPr>
  </w:style>
  <w:style w:type="character" w:customStyle="1" w:styleId="BalloonTextChar">
    <w:name w:val="Balloon Text Char"/>
    <w:basedOn w:val="DefaultParagraphFont"/>
    <w:link w:val="BalloonText"/>
    <w:semiHidden/>
    <w:rsid w:val="0032146F"/>
    <w:rPr>
      <w:rFonts w:ascii="Tahoma" w:hAnsi="Tahoma" w:cs="Tahoma"/>
      <w:sz w:val="16"/>
      <w:szCs w:val="16"/>
    </w:rPr>
  </w:style>
  <w:style w:type="paragraph" w:customStyle="1" w:styleId="BulletedList">
    <w:name w:val="Bulleted List"/>
    <w:basedOn w:val="Normal"/>
    <w:next w:val="Normal"/>
    <w:unhideWhenUsed/>
    <w:qFormat/>
    <w:rsid w:val="0032146F"/>
    <w:pPr>
      <w:numPr>
        <w:numId w:val="2"/>
      </w:numPr>
    </w:pPr>
    <w:rPr>
      <w:spacing w:val="-5"/>
    </w:rPr>
  </w:style>
  <w:style w:type="character" w:styleId="PlaceholderText">
    <w:name w:val="Placeholder Text"/>
    <w:basedOn w:val="DefaultParagraphFont"/>
    <w:uiPriority w:val="99"/>
    <w:semiHidden/>
    <w:rsid w:val="002F3C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5130844\AppData\Roaming\Microsoft\Templates\Resume3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86A821B93DA4B6DB0273DAC6EC7D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501A1-BDF0-4D35-BE15-83E097B682CA}"/>
      </w:docPartPr>
      <w:docPartBody>
        <w:p w:rsidR="00000000" w:rsidRDefault="005F47A8">
          <w:pPr>
            <w:pStyle w:val="786A821B93DA4B6DB0273DAC6EC7D144"/>
          </w:pPr>
          <w:r>
            <w:t>[Briefly describe your career goal or ideal job]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63BF97D32447D197934D0BE2261FE4">
    <w:name w:val="A663BF97D32447D197934D0BE2261FE4"/>
  </w:style>
  <w:style w:type="paragraph" w:customStyle="1" w:styleId="39247851692343DCA051DF424AEF6E02">
    <w:name w:val="39247851692343DCA051DF424AEF6E02"/>
  </w:style>
  <w:style w:type="paragraph" w:customStyle="1" w:styleId="786A821B93DA4B6DB0273DAC6EC7D144">
    <w:name w:val="786A821B93DA4B6DB0273DAC6EC7D144"/>
  </w:style>
  <w:style w:type="paragraph" w:customStyle="1" w:styleId="2681980091424309865502A2A98DDD6A">
    <w:name w:val="2681980091424309865502A2A98DDD6A"/>
  </w:style>
  <w:style w:type="paragraph" w:customStyle="1" w:styleId="AB0DB8FB2CB845C6BC6C0A47B4720B9A">
    <w:name w:val="AB0DB8FB2CB845C6BC6C0A47B4720B9A"/>
  </w:style>
  <w:style w:type="paragraph" w:customStyle="1" w:styleId="8A9F2441C7844334930CDE7FEEAB95EB">
    <w:name w:val="8A9F2441C7844334930CDE7FEEAB95EB"/>
  </w:style>
  <w:style w:type="paragraph" w:customStyle="1" w:styleId="2C5EB1E88B5E4895B55F517554E4A0AA">
    <w:name w:val="2C5EB1E88B5E4895B55F517554E4A0AA"/>
  </w:style>
  <w:style w:type="paragraph" w:customStyle="1" w:styleId="B4EA35C6203E4D059E257CA8C8CE587C">
    <w:name w:val="B4EA35C6203E4D059E257CA8C8CE587C"/>
  </w:style>
  <w:style w:type="paragraph" w:customStyle="1" w:styleId="FD2B2185387D4736B295970098FFD801">
    <w:name w:val="FD2B2185387D4736B295970098FFD801"/>
  </w:style>
  <w:style w:type="paragraph" w:customStyle="1" w:styleId="B169676DD23E411B93BACC57E69A1E75">
    <w:name w:val="B169676DD23E411B93BACC57E69A1E75"/>
  </w:style>
  <w:style w:type="paragraph" w:customStyle="1" w:styleId="2E4E0D340B2544A384CF5A1E7B227454">
    <w:name w:val="2E4E0D340B2544A384CF5A1E7B227454"/>
  </w:style>
  <w:style w:type="paragraph" w:customStyle="1" w:styleId="95836F26A8314FBC94D06C8FB8053505">
    <w:name w:val="95836F26A8314FBC94D06C8FB8053505"/>
  </w:style>
  <w:style w:type="paragraph" w:customStyle="1" w:styleId="427673061AB346C195C79EE022E67B07">
    <w:name w:val="427673061AB346C195C79EE022E67B07"/>
  </w:style>
  <w:style w:type="paragraph" w:customStyle="1" w:styleId="CE6B9FF3EF614A8BB06B8D277D86B7F4">
    <w:name w:val="CE6B9FF3EF614A8BB06B8D277D86B7F4"/>
  </w:style>
  <w:style w:type="paragraph" w:customStyle="1" w:styleId="AFAAFC0D8A5649C5934E4BCE4BAB5161">
    <w:name w:val="AFAAFC0D8A5649C5934E4BCE4BAB5161"/>
  </w:style>
  <w:style w:type="paragraph" w:customStyle="1" w:styleId="7B2C3980A2D54448BA2864BC88F84E06">
    <w:name w:val="7B2C3980A2D54448BA2864BC88F84E06"/>
  </w:style>
  <w:style w:type="paragraph" w:customStyle="1" w:styleId="1B0B9BDC91E740BC968E5D1E2D810AC9">
    <w:name w:val="1B0B9BDC91E740BC968E5D1E2D810AC9"/>
  </w:style>
  <w:style w:type="paragraph" w:customStyle="1" w:styleId="0EFD3A2EBD1A45709F60D40634BF21F7">
    <w:name w:val="0EFD3A2EBD1A45709F60D40634BF21F7"/>
  </w:style>
  <w:style w:type="paragraph" w:customStyle="1" w:styleId="9F6BAFF494C74E15A04407BF54948821">
    <w:name w:val="9F6BAFF494C74E15A04407BF54948821"/>
  </w:style>
  <w:style w:type="paragraph" w:customStyle="1" w:styleId="488527CCCE714FE8AA881D172297405E">
    <w:name w:val="488527CCCE714FE8AA881D172297405E"/>
  </w:style>
  <w:style w:type="paragraph" w:customStyle="1" w:styleId="360C9CBBFD4D4963B1750B409343FF30">
    <w:name w:val="360C9CBBFD4D4963B1750B409343FF30"/>
  </w:style>
  <w:style w:type="paragraph" w:customStyle="1" w:styleId="C2DC3F1CA2E0460EACD1504F0127EFFD">
    <w:name w:val="C2DC3F1CA2E0460EACD1504F0127EFFD"/>
  </w:style>
  <w:style w:type="paragraph" w:customStyle="1" w:styleId="FA6F24CA48FF4EE4BD65C1D3DD75453E">
    <w:name w:val="FA6F24CA48FF4EE4BD65C1D3DD75453E"/>
  </w:style>
  <w:style w:type="paragraph" w:customStyle="1" w:styleId="E4377187619246C3BC788A5752501802">
    <w:name w:val="E4377187619246C3BC788A5752501802"/>
  </w:style>
  <w:style w:type="paragraph" w:customStyle="1" w:styleId="A80591C8029A464B82879E0377719BA8">
    <w:name w:val="A80591C8029A464B82879E0377719BA8"/>
  </w:style>
  <w:style w:type="paragraph" w:customStyle="1" w:styleId="C01DE38B15F1416A8D5B971B6BE6DFD4">
    <w:name w:val="C01DE38B15F1416A8D5B971B6BE6DFD4"/>
  </w:style>
  <w:style w:type="paragraph" w:customStyle="1" w:styleId="96EAD07DA2AB438681270ACFDAE34C15">
    <w:name w:val="96EAD07DA2AB438681270ACFDAE34C15"/>
  </w:style>
  <w:style w:type="paragraph" w:customStyle="1" w:styleId="5F32834ED22440038C0BF1425CDCE2C6">
    <w:name w:val="5F32834ED22440038C0BF1425CDCE2C6"/>
  </w:style>
  <w:style w:type="paragraph" w:customStyle="1" w:styleId="8C3AA2E28CFA4A6AA936137E129D2E55">
    <w:name w:val="8C3AA2E28CFA4A6AA936137E129D2E55"/>
  </w:style>
  <w:style w:type="paragraph" w:customStyle="1" w:styleId="D0F1B9EBEABA40A880576002CCEAD9B9">
    <w:name w:val="D0F1B9EBEABA40A880576002CCEAD9B9"/>
  </w:style>
  <w:style w:type="paragraph" w:customStyle="1" w:styleId="78EECC8E48DC414DBCC2B18C1163E38D">
    <w:name w:val="78EECC8E48DC414DBCC2B18C1163E38D"/>
  </w:style>
  <w:style w:type="paragraph" w:customStyle="1" w:styleId="F32AAB1ABD3A49BDA96FB393C8A30ABB">
    <w:name w:val="F32AAB1ABD3A49BDA96FB393C8A30ABB"/>
  </w:style>
  <w:style w:type="paragraph" w:customStyle="1" w:styleId="4D8F243AD9AA41D1B16AA1D601D59BC5">
    <w:name w:val="4D8F243AD9AA41D1B16AA1D601D59BC5"/>
  </w:style>
  <w:style w:type="paragraph" w:customStyle="1" w:styleId="108EE7AECB75416894C23696F1ACE539">
    <w:name w:val="108EE7AECB75416894C23696F1ACE539"/>
  </w:style>
  <w:style w:type="paragraph" w:customStyle="1" w:styleId="663200CA5E334FB6BD776541137260B0">
    <w:name w:val="663200CA5E334FB6BD776541137260B0"/>
  </w:style>
  <w:style w:type="paragraph" w:customStyle="1" w:styleId="CF6B288B4D9C4CDD861C0CB7B80AEFE2">
    <w:name w:val="CF6B288B4D9C4CDD861C0CB7B80AEFE2"/>
  </w:style>
  <w:style w:type="paragraph" w:customStyle="1" w:styleId="B131E841DA0E4D75B8B280B5523C50F7">
    <w:name w:val="B131E841DA0E4D75B8B280B5523C50F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63BF97D32447D197934D0BE2261FE4">
    <w:name w:val="A663BF97D32447D197934D0BE2261FE4"/>
  </w:style>
  <w:style w:type="paragraph" w:customStyle="1" w:styleId="39247851692343DCA051DF424AEF6E02">
    <w:name w:val="39247851692343DCA051DF424AEF6E02"/>
  </w:style>
  <w:style w:type="paragraph" w:customStyle="1" w:styleId="786A821B93DA4B6DB0273DAC6EC7D144">
    <w:name w:val="786A821B93DA4B6DB0273DAC6EC7D144"/>
  </w:style>
  <w:style w:type="paragraph" w:customStyle="1" w:styleId="2681980091424309865502A2A98DDD6A">
    <w:name w:val="2681980091424309865502A2A98DDD6A"/>
  </w:style>
  <w:style w:type="paragraph" w:customStyle="1" w:styleId="AB0DB8FB2CB845C6BC6C0A47B4720B9A">
    <w:name w:val="AB0DB8FB2CB845C6BC6C0A47B4720B9A"/>
  </w:style>
  <w:style w:type="paragraph" w:customStyle="1" w:styleId="8A9F2441C7844334930CDE7FEEAB95EB">
    <w:name w:val="8A9F2441C7844334930CDE7FEEAB95EB"/>
  </w:style>
  <w:style w:type="paragraph" w:customStyle="1" w:styleId="2C5EB1E88B5E4895B55F517554E4A0AA">
    <w:name w:val="2C5EB1E88B5E4895B55F517554E4A0AA"/>
  </w:style>
  <w:style w:type="paragraph" w:customStyle="1" w:styleId="B4EA35C6203E4D059E257CA8C8CE587C">
    <w:name w:val="B4EA35C6203E4D059E257CA8C8CE587C"/>
  </w:style>
  <w:style w:type="paragraph" w:customStyle="1" w:styleId="FD2B2185387D4736B295970098FFD801">
    <w:name w:val="FD2B2185387D4736B295970098FFD801"/>
  </w:style>
  <w:style w:type="paragraph" w:customStyle="1" w:styleId="B169676DD23E411B93BACC57E69A1E75">
    <w:name w:val="B169676DD23E411B93BACC57E69A1E75"/>
  </w:style>
  <w:style w:type="paragraph" w:customStyle="1" w:styleId="2E4E0D340B2544A384CF5A1E7B227454">
    <w:name w:val="2E4E0D340B2544A384CF5A1E7B227454"/>
  </w:style>
  <w:style w:type="paragraph" w:customStyle="1" w:styleId="95836F26A8314FBC94D06C8FB8053505">
    <w:name w:val="95836F26A8314FBC94D06C8FB8053505"/>
  </w:style>
  <w:style w:type="paragraph" w:customStyle="1" w:styleId="427673061AB346C195C79EE022E67B07">
    <w:name w:val="427673061AB346C195C79EE022E67B07"/>
  </w:style>
  <w:style w:type="paragraph" w:customStyle="1" w:styleId="CE6B9FF3EF614A8BB06B8D277D86B7F4">
    <w:name w:val="CE6B9FF3EF614A8BB06B8D277D86B7F4"/>
  </w:style>
  <w:style w:type="paragraph" w:customStyle="1" w:styleId="AFAAFC0D8A5649C5934E4BCE4BAB5161">
    <w:name w:val="AFAAFC0D8A5649C5934E4BCE4BAB5161"/>
  </w:style>
  <w:style w:type="paragraph" w:customStyle="1" w:styleId="7B2C3980A2D54448BA2864BC88F84E06">
    <w:name w:val="7B2C3980A2D54448BA2864BC88F84E06"/>
  </w:style>
  <w:style w:type="paragraph" w:customStyle="1" w:styleId="1B0B9BDC91E740BC968E5D1E2D810AC9">
    <w:name w:val="1B0B9BDC91E740BC968E5D1E2D810AC9"/>
  </w:style>
  <w:style w:type="paragraph" w:customStyle="1" w:styleId="0EFD3A2EBD1A45709F60D40634BF21F7">
    <w:name w:val="0EFD3A2EBD1A45709F60D40634BF21F7"/>
  </w:style>
  <w:style w:type="paragraph" w:customStyle="1" w:styleId="9F6BAFF494C74E15A04407BF54948821">
    <w:name w:val="9F6BAFF494C74E15A04407BF54948821"/>
  </w:style>
  <w:style w:type="paragraph" w:customStyle="1" w:styleId="488527CCCE714FE8AA881D172297405E">
    <w:name w:val="488527CCCE714FE8AA881D172297405E"/>
  </w:style>
  <w:style w:type="paragraph" w:customStyle="1" w:styleId="360C9CBBFD4D4963B1750B409343FF30">
    <w:name w:val="360C9CBBFD4D4963B1750B409343FF30"/>
  </w:style>
  <w:style w:type="paragraph" w:customStyle="1" w:styleId="C2DC3F1CA2E0460EACD1504F0127EFFD">
    <w:name w:val="C2DC3F1CA2E0460EACD1504F0127EFFD"/>
  </w:style>
  <w:style w:type="paragraph" w:customStyle="1" w:styleId="FA6F24CA48FF4EE4BD65C1D3DD75453E">
    <w:name w:val="FA6F24CA48FF4EE4BD65C1D3DD75453E"/>
  </w:style>
  <w:style w:type="paragraph" w:customStyle="1" w:styleId="E4377187619246C3BC788A5752501802">
    <w:name w:val="E4377187619246C3BC788A5752501802"/>
  </w:style>
  <w:style w:type="paragraph" w:customStyle="1" w:styleId="A80591C8029A464B82879E0377719BA8">
    <w:name w:val="A80591C8029A464B82879E0377719BA8"/>
  </w:style>
  <w:style w:type="paragraph" w:customStyle="1" w:styleId="C01DE38B15F1416A8D5B971B6BE6DFD4">
    <w:name w:val="C01DE38B15F1416A8D5B971B6BE6DFD4"/>
  </w:style>
  <w:style w:type="paragraph" w:customStyle="1" w:styleId="96EAD07DA2AB438681270ACFDAE34C15">
    <w:name w:val="96EAD07DA2AB438681270ACFDAE34C15"/>
  </w:style>
  <w:style w:type="paragraph" w:customStyle="1" w:styleId="5F32834ED22440038C0BF1425CDCE2C6">
    <w:name w:val="5F32834ED22440038C0BF1425CDCE2C6"/>
  </w:style>
  <w:style w:type="paragraph" w:customStyle="1" w:styleId="8C3AA2E28CFA4A6AA936137E129D2E55">
    <w:name w:val="8C3AA2E28CFA4A6AA936137E129D2E55"/>
  </w:style>
  <w:style w:type="paragraph" w:customStyle="1" w:styleId="D0F1B9EBEABA40A880576002CCEAD9B9">
    <w:name w:val="D0F1B9EBEABA40A880576002CCEAD9B9"/>
  </w:style>
  <w:style w:type="paragraph" w:customStyle="1" w:styleId="78EECC8E48DC414DBCC2B18C1163E38D">
    <w:name w:val="78EECC8E48DC414DBCC2B18C1163E38D"/>
  </w:style>
  <w:style w:type="paragraph" w:customStyle="1" w:styleId="F32AAB1ABD3A49BDA96FB393C8A30ABB">
    <w:name w:val="F32AAB1ABD3A49BDA96FB393C8A30ABB"/>
  </w:style>
  <w:style w:type="paragraph" w:customStyle="1" w:styleId="4D8F243AD9AA41D1B16AA1D601D59BC5">
    <w:name w:val="4D8F243AD9AA41D1B16AA1D601D59BC5"/>
  </w:style>
  <w:style w:type="paragraph" w:customStyle="1" w:styleId="108EE7AECB75416894C23696F1ACE539">
    <w:name w:val="108EE7AECB75416894C23696F1ACE539"/>
  </w:style>
  <w:style w:type="paragraph" w:customStyle="1" w:styleId="663200CA5E334FB6BD776541137260B0">
    <w:name w:val="663200CA5E334FB6BD776541137260B0"/>
  </w:style>
  <w:style w:type="paragraph" w:customStyle="1" w:styleId="CF6B288B4D9C4CDD861C0CB7B80AEFE2">
    <w:name w:val="CF6B288B4D9C4CDD861C0CB7B80AEFE2"/>
  </w:style>
  <w:style w:type="paragraph" w:customStyle="1" w:styleId="B131E841DA0E4D75B8B280B5523C50F7">
    <w:name w:val="B131E841DA0E4D75B8B280B5523C50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F9C4BA-F5BB-4B9D-83E0-B8FE6BDFD3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Resume3A</Template>
  <TotalTime>30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- CV (Modern design)</vt:lpstr>
    </vt:vector>
  </TitlesOfParts>
  <Company>University of New South Wales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- CV (Modern design)</dc:title>
  <dc:creator>Hengcheng Zhang</dc:creator>
  <cp:lastModifiedBy>Hengcheng Zhang</cp:lastModifiedBy>
  <cp:revision>1</cp:revision>
  <dcterms:created xsi:type="dcterms:W3CDTF">2017-05-29T14:11:00Z</dcterms:created>
  <dcterms:modified xsi:type="dcterms:W3CDTF">2017-05-29T14:41:00Z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TC060915151033</vt:lpwstr>
  </property>
</Properties>
</file>